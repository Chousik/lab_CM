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4FA35" w14:textId="77777777" w:rsidR="00BD00E0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Министерство науки и высшего образования Российской Федерации</w:t>
      </w:r>
    </w:p>
    <w:p w14:paraId="00DF88CB" w14:textId="77777777" w:rsidR="007D622D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A8F7671" w14:textId="77777777" w:rsidR="007D622D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Высшего образования</w:t>
      </w:r>
    </w:p>
    <w:p w14:paraId="0CBF845A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  <w:r w:rsidRPr="007D622D">
        <w:rPr>
          <w:i/>
          <w:iCs/>
          <w:sz w:val="28"/>
          <w:szCs w:val="28"/>
        </w:rPr>
        <w:t xml:space="preserve">Факультет </w:t>
      </w:r>
      <w:r>
        <w:rPr>
          <w:i/>
          <w:iCs/>
          <w:sz w:val="28"/>
          <w:szCs w:val="28"/>
        </w:rPr>
        <w:t>Программной Инженерии и Компьютерной Техники</w:t>
      </w:r>
    </w:p>
    <w:p w14:paraId="2A45319F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3B8D7671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3D05AECC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1E0F8CE5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559CFD4A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02ADE065" w14:textId="1A0D920F" w:rsidR="007D622D" w:rsidRDefault="007D622D" w:rsidP="007D62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201F0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по </w:t>
      </w:r>
      <w:r w:rsidR="00201F04">
        <w:rPr>
          <w:b/>
          <w:bCs/>
          <w:sz w:val="28"/>
          <w:szCs w:val="28"/>
        </w:rPr>
        <w:t>Вычислительной Математике</w:t>
      </w:r>
    </w:p>
    <w:p w14:paraId="6386345E" w14:textId="7E89EF52" w:rsidR="007D622D" w:rsidRPr="00733B55" w:rsidRDefault="00201F04" w:rsidP="007D62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="007624A8">
        <w:rPr>
          <w:sz w:val="28"/>
          <w:szCs w:val="28"/>
        </w:rPr>
        <w:t>Гауса</w:t>
      </w:r>
      <w:proofErr w:type="spellEnd"/>
      <w:r w:rsidR="007624A8">
        <w:rPr>
          <w:sz w:val="28"/>
          <w:szCs w:val="28"/>
        </w:rPr>
        <w:t xml:space="preserve"> (без выбора главного элемента)</w:t>
      </w:r>
    </w:p>
    <w:p w14:paraId="2E93E467" w14:textId="66FBF969" w:rsidR="007D622D" w:rsidRPr="00733B55" w:rsidRDefault="007D622D" w:rsidP="007D622D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Вариант </w:t>
      </w:r>
      <w:r w:rsidRPr="007D622D">
        <w:rPr>
          <w:sz w:val="28"/>
          <w:szCs w:val="28"/>
        </w:rPr>
        <w:t xml:space="preserve"> №</w:t>
      </w:r>
      <w:proofErr w:type="gramEnd"/>
      <w:r w:rsidR="00201F04">
        <w:rPr>
          <w:sz w:val="28"/>
          <w:szCs w:val="28"/>
        </w:rPr>
        <w:t>1</w:t>
      </w:r>
      <w:r w:rsidR="007624A8">
        <w:rPr>
          <w:sz w:val="28"/>
          <w:szCs w:val="28"/>
        </w:rPr>
        <w:t>1</w:t>
      </w:r>
    </w:p>
    <w:p w14:paraId="7AADFD42" w14:textId="77777777" w:rsidR="006E69ED" w:rsidRPr="00C81C44" w:rsidRDefault="006E69ED" w:rsidP="007D622D">
      <w:pPr>
        <w:jc w:val="center"/>
        <w:rPr>
          <w:sz w:val="28"/>
          <w:szCs w:val="28"/>
        </w:rPr>
      </w:pPr>
    </w:p>
    <w:p w14:paraId="7FD9D5DE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62EEA074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778E7740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2F81CEC8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21E6A44D" w14:textId="2D37B535" w:rsidR="006E69ED" w:rsidRPr="001116FA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</w:t>
      </w:r>
      <w:r w:rsidR="00201F04">
        <w:rPr>
          <w:sz w:val="28"/>
          <w:szCs w:val="28"/>
        </w:rPr>
        <w:t>2</w:t>
      </w:r>
      <w:r w:rsidR="007624A8" w:rsidRPr="001116FA">
        <w:rPr>
          <w:sz w:val="28"/>
          <w:szCs w:val="28"/>
        </w:rPr>
        <w:t>10</w:t>
      </w:r>
    </w:p>
    <w:p w14:paraId="2839E90D" w14:textId="77777777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50AE71B6" w14:textId="3ACC3C02" w:rsidR="006E69ED" w:rsidRDefault="007624A8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Силаев </w:t>
      </w:r>
      <w:proofErr w:type="gramStart"/>
      <w:r>
        <w:rPr>
          <w:sz w:val="28"/>
          <w:szCs w:val="28"/>
        </w:rPr>
        <w:t>З.А.</w:t>
      </w:r>
      <w:proofErr w:type="gramEnd"/>
    </w:p>
    <w:p w14:paraId="4F4D32BA" w14:textId="77777777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F9FDAB7" w14:textId="533E7B62" w:rsidR="006E69ED" w:rsidRPr="00201F04" w:rsidRDefault="007624A8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Наумова </w:t>
      </w:r>
      <w:proofErr w:type="gramStart"/>
      <w:r>
        <w:rPr>
          <w:sz w:val="28"/>
          <w:szCs w:val="28"/>
        </w:rPr>
        <w:t>Н.А.</w:t>
      </w:r>
      <w:proofErr w:type="gramEnd"/>
    </w:p>
    <w:p w14:paraId="129693D2" w14:textId="77777777" w:rsidR="006E69ED" w:rsidRDefault="006E69ED" w:rsidP="006E69ED">
      <w:pPr>
        <w:jc w:val="right"/>
        <w:rPr>
          <w:sz w:val="28"/>
          <w:szCs w:val="28"/>
        </w:rPr>
      </w:pPr>
    </w:p>
    <w:p w14:paraId="35B1A400" w14:textId="77777777" w:rsidR="006E69ED" w:rsidRDefault="006E69ED" w:rsidP="006E69ED">
      <w:pPr>
        <w:jc w:val="right"/>
        <w:rPr>
          <w:sz w:val="28"/>
          <w:szCs w:val="28"/>
        </w:rPr>
      </w:pPr>
    </w:p>
    <w:p w14:paraId="7AED5D20" w14:textId="77777777" w:rsidR="006E69ED" w:rsidRDefault="006E69ED" w:rsidP="006E69ED">
      <w:pPr>
        <w:jc w:val="right"/>
        <w:rPr>
          <w:sz w:val="28"/>
          <w:szCs w:val="28"/>
        </w:rPr>
      </w:pPr>
    </w:p>
    <w:p w14:paraId="7F1A9F9D" w14:textId="77777777" w:rsidR="006E69ED" w:rsidRDefault="006E69ED" w:rsidP="006E69ED">
      <w:pPr>
        <w:jc w:val="right"/>
        <w:rPr>
          <w:sz w:val="28"/>
          <w:szCs w:val="28"/>
        </w:rPr>
      </w:pPr>
    </w:p>
    <w:p w14:paraId="3B6A4824" w14:textId="77777777" w:rsidR="006E69ED" w:rsidRDefault="006E69ED" w:rsidP="006E69ED">
      <w:pPr>
        <w:jc w:val="right"/>
        <w:rPr>
          <w:sz w:val="28"/>
          <w:szCs w:val="28"/>
        </w:rPr>
      </w:pPr>
    </w:p>
    <w:p w14:paraId="775E5B86" w14:textId="77777777" w:rsidR="006E69ED" w:rsidRDefault="006E69ED" w:rsidP="006E69ED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79EA2AB3" w14:textId="4F969317" w:rsidR="006E69ED" w:rsidRDefault="006E69ED" w:rsidP="006E69E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7624A8">
        <w:rPr>
          <w:sz w:val="28"/>
          <w:szCs w:val="28"/>
        </w:rPr>
        <w:t>5</w:t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91233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74FB28" w14:textId="77777777" w:rsidR="006E69ED" w:rsidRPr="006E69ED" w:rsidRDefault="006E69ED">
          <w:pPr>
            <w:pStyle w:val="a5"/>
            <w:rPr>
              <w:rFonts w:cs="Times New Roman"/>
            </w:rPr>
          </w:pPr>
          <w:r w:rsidRPr="006E69ED">
            <w:rPr>
              <w:rFonts w:cs="Times New Roman"/>
            </w:rPr>
            <w:t>Оглавление</w:t>
          </w:r>
        </w:p>
        <w:p w14:paraId="3FBC7D62" w14:textId="424388B9" w:rsidR="00E27ED5" w:rsidRDefault="006E69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28874" w:history="1">
            <w:r w:rsidR="00E27ED5" w:rsidRPr="00CB5761">
              <w:rPr>
                <w:rStyle w:val="a7"/>
                <w:noProof/>
              </w:rPr>
              <w:t>Цель работы</w:t>
            </w:r>
            <w:r w:rsidR="00E27ED5">
              <w:rPr>
                <w:noProof/>
                <w:webHidden/>
              </w:rPr>
              <w:tab/>
            </w:r>
            <w:r w:rsidR="00E27ED5">
              <w:rPr>
                <w:noProof/>
                <w:webHidden/>
              </w:rPr>
              <w:fldChar w:fldCharType="begin"/>
            </w:r>
            <w:r w:rsidR="00E27ED5">
              <w:rPr>
                <w:noProof/>
                <w:webHidden/>
              </w:rPr>
              <w:instrText xml:space="preserve"> PAGEREF _Toc158228874 \h </w:instrText>
            </w:r>
            <w:r w:rsidR="00E27ED5">
              <w:rPr>
                <w:noProof/>
                <w:webHidden/>
              </w:rPr>
            </w:r>
            <w:r w:rsidR="00E27ED5">
              <w:rPr>
                <w:noProof/>
                <w:webHidden/>
              </w:rPr>
              <w:fldChar w:fldCharType="separate"/>
            </w:r>
            <w:r w:rsidR="00E27ED5">
              <w:rPr>
                <w:noProof/>
                <w:webHidden/>
              </w:rPr>
              <w:t>3</w:t>
            </w:r>
            <w:r w:rsidR="00E27ED5">
              <w:rPr>
                <w:noProof/>
                <w:webHidden/>
              </w:rPr>
              <w:fldChar w:fldCharType="end"/>
            </w:r>
          </w:hyperlink>
        </w:p>
        <w:p w14:paraId="3D230194" w14:textId="4A3C4C96" w:rsidR="00E27ED5" w:rsidRDefault="00E27E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8228875" w:history="1">
            <w:r w:rsidRPr="00CB5761">
              <w:rPr>
                <w:rStyle w:val="a7"/>
                <w:noProof/>
              </w:rPr>
              <w:t>Описание метода, расчётные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0509A" w14:textId="378736CB" w:rsidR="00E27ED5" w:rsidRDefault="00E27E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8228876" w:history="1">
            <w:r w:rsidRPr="00CB5761">
              <w:rPr>
                <w:rStyle w:val="a7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0E283" w14:textId="1980216E" w:rsidR="00E27ED5" w:rsidRDefault="00E27E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8228877" w:history="1">
            <w:r w:rsidRPr="00CB5761">
              <w:rPr>
                <w:rStyle w:val="a7"/>
                <w:noProof/>
              </w:rPr>
              <w:t>Примеры и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88C6" w14:textId="07608E16" w:rsidR="00E27ED5" w:rsidRDefault="00E27E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8228878" w:history="1">
            <w:r w:rsidRPr="00CB5761">
              <w:rPr>
                <w:rStyle w:val="a7"/>
                <w:noProof/>
              </w:rPr>
              <w:t>Работа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BB7D" w14:textId="5614A6C3" w:rsidR="00E27ED5" w:rsidRDefault="00E27ED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8228879" w:history="1">
            <w:r w:rsidRPr="00CB5761">
              <w:rPr>
                <w:rStyle w:val="a7"/>
                <w:noProof/>
              </w:rPr>
              <w:t>Работа из консоли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2A704" w14:textId="6B3B12B4" w:rsidR="00E27ED5" w:rsidRDefault="00E27E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8228880" w:history="1">
            <w:r w:rsidRPr="00CB5761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_Toc158228880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31CF" w14:textId="66BE20FD" w:rsidR="00201F04" w:rsidRDefault="006E69ED" w:rsidP="0008110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7AB15A1" w14:textId="77777777" w:rsidR="00201F04" w:rsidRDefault="00201F04">
      <w:pPr>
        <w:rPr>
          <w:b/>
          <w:bCs/>
        </w:rPr>
      </w:pPr>
      <w:r>
        <w:rPr>
          <w:b/>
          <w:bCs/>
        </w:rPr>
        <w:br w:type="page"/>
      </w:r>
    </w:p>
    <w:p w14:paraId="1176C7F6" w14:textId="38A77489" w:rsidR="00201F04" w:rsidRDefault="00201F04" w:rsidP="00201F04">
      <w:pPr>
        <w:pStyle w:val="1"/>
      </w:pPr>
      <w:bookmarkStart w:id="0" w:name="_Toc158228874"/>
      <w:r>
        <w:lastRenderedPageBreak/>
        <w:t>Цель работы</w:t>
      </w:r>
      <w:bookmarkEnd w:id="0"/>
    </w:p>
    <w:p w14:paraId="13D0F773" w14:textId="3430AF72" w:rsidR="00201F04" w:rsidRDefault="007624A8" w:rsidP="007624A8">
      <w:r>
        <w:t>Написать программу, которая будет решать СЛАУ методом Гаусса. Проанализировать полученные результаты, оценить погрешность и на основании этого сделать вывод.</w:t>
      </w:r>
    </w:p>
    <w:p w14:paraId="2C173801" w14:textId="77777777" w:rsidR="00201F04" w:rsidRDefault="00201F04">
      <w:r>
        <w:br w:type="page"/>
      </w:r>
    </w:p>
    <w:p w14:paraId="74924489" w14:textId="0DCFA2C8" w:rsidR="00201F04" w:rsidRDefault="00201F04" w:rsidP="00201F04">
      <w:pPr>
        <w:pStyle w:val="1"/>
      </w:pPr>
      <w:bookmarkStart w:id="1" w:name="_Toc158228875"/>
      <w:r>
        <w:lastRenderedPageBreak/>
        <w:t>Описание метода, расчётные формулы</w:t>
      </w:r>
      <w:bookmarkEnd w:id="1"/>
    </w:p>
    <w:p w14:paraId="51052926" w14:textId="66AF0B30" w:rsidR="00201F04" w:rsidRPr="001116FA" w:rsidRDefault="001116FA" w:rsidP="00201F04">
      <w:r>
        <w:t>Подробнейшее описание работы метода Гаусса приведение на блок схеме ниже.</w:t>
      </w:r>
      <w:r w:rsidR="00AD6D10">
        <w:t xml:space="preserve"> В своем решение я разобью его на две функции, первая будет вычислять треугольную матрицу, вторая уже исходя из нее находить неизвестные.</w:t>
      </w:r>
    </w:p>
    <w:p w14:paraId="15BB2C58" w14:textId="723C8074" w:rsidR="00201F04" w:rsidRPr="00834722" w:rsidRDefault="005D06C3" w:rsidP="00201F04">
      <w:r w:rsidRPr="005D06C3">
        <w:rPr>
          <w:noProof/>
        </w:rPr>
        <w:drawing>
          <wp:inline distT="0" distB="0" distL="0" distR="0" wp14:anchorId="07A734D9" wp14:editId="34A327D9">
            <wp:extent cx="2755900" cy="5003800"/>
            <wp:effectExtent l="0" t="0" r="0" b="0"/>
            <wp:docPr id="2030940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40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A257" w14:textId="2163351E" w:rsidR="00201F04" w:rsidRDefault="00201F04" w:rsidP="00201F04"/>
    <w:p w14:paraId="1C70F237" w14:textId="3408E8DF" w:rsidR="00201F04" w:rsidRDefault="00201F04">
      <w:r>
        <w:br w:type="page"/>
      </w:r>
    </w:p>
    <w:p w14:paraId="4DA1C3A5" w14:textId="77777777" w:rsidR="00AD6D10" w:rsidRDefault="00201F04" w:rsidP="00AD6D10">
      <w:pPr>
        <w:pStyle w:val="1"/>
        <w:rPr>
          <w:lang w:val="en-US"/>
        </w:rPr>
      </w:pPr>
      <w:bookmarkStart w:id="2" w:name="_Toc158228876"/>
      <w:r>
        <w:lastRenderedPageBreak/>
        <w:t>Листинг программы</w:t>
      </w:r>
      <w:bookmarkEnd w:id="2"/>
    </w:p>
    <w:p w14:paraId="0833C9B3" w14:textId="58F4D9E8" w:rsidR="00305D84" w:rsidRPr="00305D84" w:rsidRDefault="00305D84" w:rsidP="00305D84">
      <w:r>
        <w:t xml:space="preserve">Код программы на </w:t>
      </w:r>
      <w:proofErr w:type="spellStart"/>
      <w:r>
        <w:t>гитхабе</w:t>
      </w:r>
      <w:proofErr w:type="spellEnd"/>
      <w:r>
        <w:t xml:space="preserve"> - </w:t>
      </w:r>
      <w:r w:rsidRPr="00305D84">
        <w:t>https://github.com/Chousik/lab_CM</w:t>
      </w:r>
    </w:p>
    <w:p w14:paraId="55ECEDBA" w14:textId="77777777" w:rsidR="00C81C44" w:rsidRDefault="005B68B4" w:rsidP="00AD6D10">
      <w:pPr>
        <w:pStyle w:val="1"/>
      </w:pPr>
      <w:r w:rsidRPr="005B68B4">
        <w:rPr>
          <w:noProof/>
        </w:rPr>
        <w:drawing>
          <wp:inline distT="0" distB="0" distL="0" distR="0" wp14:anchorId="1B89F26B" wp14:editId="049D0DC1">
            <wp:extent cx="5940425" cy="4462780"/>
            <wp:effectExtent l="0" t="0" r="3175" b="0"/>
            <wp:docPr id="416154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54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F917" w14:textId="51AA741A" w:rsidR="00BA0FE0" w:rsidRDefault="00BA0FE0" w:rsidP="00AD6D10">
      <w:pPr>
        <w:pStyle w:val="1"/>
      </w:pPr>
      <w:r>
        <w:br w:type="page"/>
      </w:r>
    </w:p>
    <w:p w14:paraId="765318F9" w14:textId="0208F68C" w:rsidR="00BA0FE0" w:rsidRDefault="00BA0FE0" w:rsidP="00BA0FE0">
      <w:pPr>
        <w:pStyle w:val="1"/>
      </w:pPr>
      <w:bookmarkStart w:id="3" w:name="_Toc158228877"/>
      <w:r>
        <w:lastRenderedPageBreak/>
        <w:t>Примеры и результаты работы программы</w:t>
      </w:r>
      <w:bookmarkEnd w:id="3"/>
    </w:p>
    <w:p w14:paraId="5668B418" w14:textId="179D92D4" w:rsidR="00BA0FE0" w:rsidRPr="00C81C44" w:rsidRDefault="00A32414" w:rsidP="00BA0FE0">
      <w:r>
        <w:t>Работа</w:t>
      </w:r>
      <w:r w:rsidR="00B23F23">
        <w:t xml:space="preserve"> с файлом</w:t>
      </w:r>
    </w:p>
    <w:p w14:paraId="15429E45" w14:textId="3B8EA42E" w:rsidR="00B23F23" w:rsidRDefault="00A32414" w:rsidP="00BA0FE0">
      <w:pPr>
        <w:rPr>
          <w:lang w:val="en-US"/>
        </w:rPr>
      </w:pPr>
      <w:r w:rsidRPr="00A32414">
        <w:rPr>
          <w:noProof/>
          <w:lang w:val="en-US"/>
        </w:rPr>
        <w:drawing>
          <wp:inline distT="0" distB="0" distL="0" distR="0" wp14:anchorId="6A3D3B9F" wp14:editId="233CF8F7">
            <wp:extent cx="5940425" cy="1273175"/>
            <wp:effectExtent l="0" t="0" r="3175" b="0"/>
            <wp:docPr id="3454946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46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C381" w14:textId="2D749782" w:rsidR="00A32414" w:rsidRDefault="00A32414" w:rsidP="00BA0FE0">
      <w:r>
        <w:t>Работы с консолью</w:t>
      </w:r>
    </w:p>
    <w:p w14:paraId="193CC8DF" w14:textId="7D33B35A" w:rsidR="006A58CA" w:rsidRDefault="0061279B" w:rsidP="00BA0FE0">
      <w:r w:rsidRPr="0061279B">
        <w:rPr>
          <w:noProof/>
        </w:rPr>
        <w:drawing>
          <wp:inline distT="0" distB="0" distL="0" distR="0" wp14:anchorId="43749043" wp14:editId="103CA332">
            <wp:extent cx="5940425" cy="1913255"/>
            <wp:effectExtent l="0" t="0" r="3175" b="4445"/>
            <wp:docPr id="182933325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3325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F93A" w14:textId="77777777" w:rsidR="00B30E6E" w:rsidRDefault="00B30E6E">
      <w:r>
        <w:t>Случайные значения</w:t>
      </w:r>
    </w:p>
    <w:p w14:paraId="3023837E" w14:textId="2E5BFAA5" w:rsidR="00B30E6E" w:rsidRPr="006600DB" w:rsidRDefault="00B30E6E" w:rsidP="006600DB">
      <w:pPr>
        <w:rPr>
          <w:lang w:val="en-US"/>
        </w:rPr>
      </w:pPr>
      <w:r w:rsidRPr="00B30E6E">
        <w:drawing>
          <wp:inline distT="0" distB="0" distL="0" distR="0" wp14:anchorId="150711EA" wp14:editId="03C95239">
            <wp:extent cx="5940425" cy="1431925"/>
            <wp:effectExtent l="0" t="0" r="3175" b="3175"/>
            <wp:docPr id="85696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66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FE0883" w14:textId="7FA9B74F" w:rsidR="00BA0FE0" w:rsidRDefault="00BA0FE0" w:rsidP="00BA0FE0">
      <w:pPr>
        <w:pStyle w:val="1"/>
      </w:pPr>
      <w:bookmarkStart w:id="4" w:name="_Toc158228880"/>
      <w:r>
        <w:lastRenderedPageBreak/>
        <w:t>Вывод</w:t>
      </w:r>
      <w:bookmarkEnd w:id="4"/>
    </w:p>
    <w:p w14:paraId="334988C5" w14:textId="20BDA294" w:rsidR="00BA0FE0" w:rsidRPr="00C81C44" w:rsidRDefault="0061279B" w:rsidP="00BA0FE0">
      <w:r>
        <w:t>В результате выполнения лабораторной работы был</w:t>
      </w:r>
      <w:r w:rsidR="008D5999">
        <w:t xml:space="preserve">а получена полностью рабочая программа для </w:t>
      </w:r>
      <w:r w:rsidR="00F559FA">
        <w:t>решения СЛАУ</w:t>
      </w:r>
      <w:r w:rsidR="006A3725">
        <w:t>.</w:t>
      </w:r>
      <w:r w:rsidR="00A01257">
        <w:t xml:space="preserve"> </w:t>
      </w:r>
      <w:r w:rsidR="00282BC2">
        <w:t>При сравнении</w:t>
      </w:r>
      <w:r w:rsidR="00DC0435">
        <w:t xml:space="preserve"> результат</w:t>
      </w:r>
      <w:r w:rsidR="00C24E7A">
        <w:t>ов</w:t>
      </w:r>
      <w:r w:rsidR="00DC0435">
        <w:t xml:space="preserve"> работы </w:t>
      </w:r>
      <w:r w:rsidR="00C24E7A">
        <w:t>библиотеки и моей программы мы получили почти идентичные результаты.</w:t>
      </w:r>
      <w:r w:rsidR="00282BC2">
        <w:t xml:space="preserve"> Различия между ними появилось только из-за</w:t>
      </w:r>
      <w:r w:rsidR="00720FCE">
        <w:t xml:space="preserve"> погрешностей округления, возникающих при работе с вещественными числами</w:t>
      </w:r>
      <w:r w:rsidR="00A8541F">
        <w:t xml:space="preserve">. </w:t>
      </w:r>
    </w:p>
    <w:sectPr w:rsidR="00BA0FE0" w:rsidRPr="00C81C4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5261A" w14:textId="77777777" w:rsidR="003C71FF" w:rsidRDefault="003C71FF" w:rsidP="007624A8">
      <w:pPr>
        <w:spacing w:after="0" w:line="240" w:lineRule="auto"/>
      </w:pPr>
      <w:r>
        <w:separator/>
      </w:r>
    </w:p>
  </w:endnote>
  <w:endnote w:type="continuationSeparator" w:id="0">
    <w:p w14:paraId="0A7CDB02" w14:textId="77777777" w:rsidR="003C71FF" w:rsidRDefault="003C71FF" w:rsidP="0076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A499D" w14:textId="77777777" w:rsidR="007624A8" w:rsidRDefault="007624A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96A8E" w14:textId="77777777" w:rsidR="007624A8" w:rsidRDefault="007624A8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DE2A9" w14:textId="77777777" w:rsidR="007624A8" w:rsidRDefault="007624A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3C618" w14:textId="77777777" w:rsidR="003C71FF" w:rsidRDefault="003C71FF" w:rsidP="007624A8">
      <w:pPr>
        <w:spacing w:after="0" w:line="240" w:lineRule="auto"/>
      </w:pPr>
      <w:r>
        <w:separator/>
      </w:r>
    </w:p>
  </w:footnote>
  <w:footnote w:type="continuationSeparator" w:id="0">
    <w:p w14:paraId="43F70DEC" w14:textId="77777777" w:rsidR="003C71FF" w:rsidRDefault="003C71FF" w:rsidP="00762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CA309" w14:textId="77777777" w:rsidR="007624A8" w:rsidRDefault="007624A8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2F18E" w14:textId="77777777" w:rsidR="007624A8" w:rsidRDefault="007624A8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835B3" w14:textId="77777777" w:rsidR="007624A8" w:rsidRDefault="007624A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40DEB"/>
    <w:multiLevelType w:val="multilevel"/>
    <w:tmpl w:val="3422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54668"/>
    <w:multiLevelType w:val="multilevel"/>
    <w:tmpl w:val="880E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F2009"/>
    <w:multiLevelType w:val="multilevel"/>
    <w:tmpl w:val="5FC8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83972"/>
    <w:multiLevelType w:val="multilevel"/>
    <w:tmpl w:val="1192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27046"/>
    <w:multiLevelType w:val="multilevel"/>
    <w:tmpl w:val="EB5A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460762">
    <w:abstractNumId w:val="2"/>
  </w:num>
  <w:num w:numId="2" w16cid:durableId="1238828749">
    <w:abstractNumId w:val="3"/>
  </w:num>
  <w:num w:numId="3" w16cid:durableId="1989699489">
    <w:abstractNumId w:val="4"/>
  </w:num>
  <w:num w:numId="4" w16cid:durableId="1473250267">
    <w:abstractNumId w:val="0"/>
  </w:num>
  <w:num w:numId="5" w16cid:durableId="619149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A5"/>
    <w:rsid w:val="000219FB"/>
    <w:rsid w:val="000410D5"/>
    <w:rsid w:val="0007716E"/>
    <w:rsid w:val="00081104"/>
    <w:rsid w:val="001116FA"/>
    <w:rsid w:val="00122FA5"/>
    <w:rsid w:val="00132605"/>
    <w:rsid w:val="00201F04"/>
    <w:rsid w:val="00282BC2"/>
    <w:rsid w:val="00305D84"/>
    <w:rsid w:val="0038332B"/>
    <w:rsid w:val="003C71FF"/>
    <w:rsid w:val="004A095E"/>
    <w:rsid w:val="005123F0"/>
    <w:rsid w:val="005B68B4"/>
    <w:rsid w:val="005D06C3"/>
    <w:rsid w:val="0061279B"/>
    <w:rsid w:val="00643E54"/>
    <w:rsid w:val="006600DB"/>
    <w:rsid w:val="00675F4A"/>
    <w:rsid w:val="006A3725"/>
    <w:rsid w:val="006A58CA"/>
    <w:rsid w:val="006E69ED"/>
    <w:rsid w:val="00714E89"/>
    <w:rsid w:val="00720FCE"/>
    <w:rsid w:val="00733B55"/>
    <w:rsid w:val="007624A8"/>
    <w:rsid w:val="007D622D"/>
    <w:rsid w:val="00834722"/>
    <w:rsid w:val="008D1092"/>
    <w:rsid w:val="008D5999"/>
    <w:rsid w:val="009A5F10"/>
    <w:rsid w:val="00A01257"/>
    <w:rsid w:val="00A32414"/>
    <w:rsid w:val="00A818E0"/>
    <w:rsid w:val="00A8541F"/>
    <w:rsid w:val="00AD6D10"/>
    <w:rsid w:val="00B23F23"/>
    <w:rsid w:val="00B30E6E"/>
    <w:rsid w:val="00BA0FE0"/>
    <w:rsid w:val="00BA104D"/>
    <w:rsid w:val="00BD00E0"/>
    <w:rsid w:val="00C24E7A"/>
    <w:rsid w:val="00C81C44"/>
    <w:rsid w:val="00CE3AE7"/>
    <w:rsid w:val="00D13A53"/>
    <w:rsid w:val="00DC0435"/>
    <w:rsid w:val="00DD4298"/>
    <w:rsid w:val="00E27ED5"/>
    <w:rsid w:val="00F5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647A"/>
  <w15:chartTrackingRefBased/>
  <w15:docId w15:val="{0AB3F0A1-9C8F-4353-A7CF-D5D8AD5B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2D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81104"/>
    <w:pPr>
      <w:keepNext/>
      <w:keepLines/>
      <w:spacing w:before="480" w:after="24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104"/>
    <w:pPr>
      <w:keepNext/>
      <w:keepLines/>
      <w:spacing w:before="160" w:after="120"/>
      <w:outlineLvl w:val="1"/>
    </w:pPr>
    <w:rPr>
      <w:rFonts w:eastAsiaTheme="majorEastAsia" w:cstheme="majorBidi"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69ED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6E69ED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08110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69ED"/>
    <w:pPr>
      <w:outlineLvl w:val="9"/>
    </w:pPr>
    <w:rPr>
      <w:kern w:val="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6E69E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6E69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69ED"/>
    <w:rPr>
      <w:rFonts w:ascii="Courier New" w:eastAsia="Times New Roman" w:hAnsi="Courier New" w:cs="Courier New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A818E0"/>
    <w:pPr>
      <w:numPr>
        <w:ilvl w:val="1"/>
      </w:numPr>
    </w:pPr>
    <w:rPr>
      <w:rFonts w:eastAsiaTheme="minorEastAsia"/>
      <w:b/>
      <w:i/>
      <w:color w:val="5A5A5A" w:themeColor="text1" w:themeTint="A5"/>
      <w:spacing w:val="15"/>
      <w:sz w:val="24"/>
    </w:rPr>
  </w:style>
  <w:style w:type="character" w:customStyle="1" w:styleId="a9">
    <w:name w:val="Подзаголовок Знак"/>
    <w:basedOn w:val="a0"/>
    <w:link w:val="a8"/>
    <w:uiPriority w:val="11"/>
    <w:rsid w:val="00A818E0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styleId="aa">
    <w:name w:val="Unresolved Mention"/>
    <w:basedOn w:val="a0"/>
    <w:uiPriority w:val="99"/>
    <w:semiHidden/>
    <w:unhideWhenUsed/>
    <w:rsid w:val="00A818E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81104"/>
    <w:rPr>
      <w:rFonts w:ascii="Times New Roman" w:eastAsiaTheme="majorEastAsia" w:hAnsi="Times New Roman" w:cstheme="majorBidi"/>
      <w:i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11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1104"/>
    <w:pPr>
      <w:spacing w:after="100"/>
      <w:ind w:left="220"/>
    </w:pPr>
  </w:style>
  <w:style w:type="character" w:styleId="ab">
    <w:name w:val="FollowedHyperlink"/>
    <w:basedOn w:val="a0"/>
    <w:uiPriority w:val="99"/>
    <w:semiHidden/>
    <w:unhideWhenUsed/>
    <w:rsid w:val="00201F04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62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624A8"/>
    <w:rPr>
      <w:rFonts w:ascii="Times New Roman" w:hAnsi="Times New Roman"/>
    </w:rPr>
  </w:style>
  <w:style w:type="paragraph" w:styleId="ae">
    <w:name w:val="footer"/>
    <w:basedOn w:val="a"/>
    <w:link w:val="af"/>
    <w:uiPriority w:val="99"/>
    <w:unhideWhenUsed/>
    <w:rsid w:val="00762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624A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9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at2\OneDrive\&#1044;&#1086;&#1082;&#1091;&#1084;&#1077;&#1085;&#1090;&#1099;\&#1053;&#1072;&#1089;&#1090;&#1088;&#1072;&#1080;&#1074;&#1072;&#1077;&#1084;&#1099;&#1077;%20&#1096;&#1072;&#1073;&#1083;&#1086;&#1085;&#1099;%20Office\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57FB-575C-4583-BFEB-D1087F75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C:\Users\azat2\OneDrive\Документы\Настраиваемые шаблоны Office\Отчет.dotx</Template>
  <TotalTime>0</TotalTime>
  <Pages>7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Силаев Захар Алексеевич</cp:lastModifiedBy>
  <cp:revision>2</cp:revision>
  <cp:lastPrinted>2024-02-07T17:07:00Z</cp:lastPrinted>
  <dcterms:created xsi:type="dcterms:W3CDTF">2025-02-25T07:21:00Z</dcterms:created>
  <dcterms:modified xsi:type="dcterms:W3CDTF">2025-02-25T07:21:00Z</dcterms:modified>
</cp:coreProperties>
</file>